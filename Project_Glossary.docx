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A" w:rsidRPr="00AD232E" w:rsidRDefault="00370EDF">
      <w:pPr>
        <w:pStyle w:val="Title"/>
        <w:jc w:val="right"/>
        <w:rPr>
          <w:rFonts w:ascii="Times New Roman" w:hAnsi="Times New Roman"/>
        </w:rPr>
      </w:pPr>
      <w:r>
        <w:t>CinemaGO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137950">
            <w:pPr>
              <w:pStyle w:val="Tabletext"/>
            </w:pPr>
            <w:r>
              <w:t>&lt;04/A</w:t>
            </w:r>
            <w:r w:rsidR="0064422B">
              <w:t>pr/19</w:t>
            </w:r>
            <w:r w:rsidR="0085257A" w:rsidRPr="00AD232E">
              <w:t>&gt;</w:t>
            </w:r>
          </w:p>
        </w:tc>
        <w:tc>
          <w:tcPr>
            <w:tcW w:w="1152" w:type="dxa"/>
          </w:tcPr>
          <w:p w:rsidR="0085257A" w:rsidRPr="00AD232E" w:rsidRDefault="0064422B">
            <w:pPr>
              <w:pStyle w:val="Tabletext"/>
            </w:pPr>
            <w:r>
              <w:t>&lt;1.0</w:t>
            </w:r>
            <w:r w:rsidR="0085257A" w:rsidRPr="00AD232E">
              <w:t>&gt;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:rsidR="0085257A" w:rsidRPr="0064422B" w:rsidRDefault="0064422B" w:rsidP="0064422B">
            <w:pPr>
              <w:pStyle w:val="Tabletext"/>
            </w:pPr>
            <w:r>
              <w:t>Ru</w:t>
            </w:r>
            <w:r>
              <w:rPr>
                <w:lang w:val="ro-RO"/>
              </w:rPr>
              <w:t>ș</w:t>
            </w:r>
            <w:r>
              <w:t>ti Maria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137950">
            <w:pPr>
              <w:pStyle w:val="Tabletext"/>
            </w:pPr>
            <w:r>
              <w:t>&lt;03/June/19&gt;</w:t>
            </w:r>
          </w:p>
        </w:tc>
        <w:tc>
          <w:tcPr>
            <w:tcW w:w="1152" w:type="dxa"/>
          </w:tcPr>
          <w:p w:rsidR="0085257A" w:rsidRPr="00AD232E" w:rsidRDefault="00137950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137950">
            <w:pPr>
              <w:pStyle w:val="Tabletext"/>
            </w:pPr>
            <w:r>
              <w:t>Ruști Maria</w:t>
            </w:r>
            <w:bookmarkStart w:id="0" w:name="_GoBack"/>
            <w:bookmarkEnd w:id="0"/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062272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062272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062272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062272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949441"/>
      <w:bookmarkStart w:id="4" w:name="_Toc436203377"/>
      <w:bookmarkStart w:id="5" w:name="_Toc452813577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8978F7" w:rsidRDefault="0085257A" w:rsidP="008978F7">
      <w:pPr>
        <w:pStyle w:val="InfoBlue"/>
      </w:pPr>
      <w:r w:rsidRPr="00AD232E">
        <w:t xml:space="preserve">[The introduction of the </w:t>
      </w:r>
      <w:r w:rsidR="008978F7" w:rsidRPr="00AD232E">
        <w:rPr>
          <w:b/>
          <w:bCs/>
        </w:rPr>
        <w:t>Glossary</w:t>
      </w:r>
      <w:r w:rsidRPr="00AD232E">
        <w:rPr>
          <w:b/>
          <w:bCs/>
        </w:rPr>
        <w:t xml:space="preserve"> </w:t>
      </w:r>
      <w:r w:rsidRPr="00AD232E">
        <w:t>document provides an overview of the entire document.</w:t>
      </w:r>
      <w:r w:rsidR="008978F7" w:rsidRPr="00AD232E">
        <w:t>]</w:t>
      </w:r>
    </w:p>
    <w:p w:rsidR="007737EE" w:rsidRPr="007737EE" w:rsidRDefault="007737EE" w:rsidP="007737EE">
      <w:pPr>
        <w:pStyle w:val="BodyText"/>
        <w:ind w:left="0"/>
      </w:pPr>
      <w:r>
        <w:t>This document shortly describ</w:t>
      </w:r>
      <w:r w:rsidR="00D61D0F">
        <w:t>es the most important terms associated with this system.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6" w:name="_Toc254949442"/>
      <w:bookmarkEnd w:id="4"/>
      <w:bookmarkEnd w:id="5"/>
      <w:r w:rsidRPr="00AD232E">
        <w:rPr>
          <w:rFonts w:ascii="Times New Roman" w:hAnsi="Times New Roman"/>
        </w:rPr>
        <w:t>Glossary</w:t>
      </w:r>
      <w:bookmarkEnd w:id="6"/>
    </w:p>
    <w:p w:rsidR="0085257A" w:rsidRPr="00AD232E" w:rsidRDefault="00AD232E" w:rsidP="00F669DB">
      <w:pPr>
        <w:pStyle w:val="InfoBlue"/>
      </w:pPr>
      <w:bookmarkStart w:id="7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062272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:rsidR="0085257A" w:rsidRPr="00062272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:rsidR="0085257A" w:rsidRPr="00062272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062272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7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D94" w:rsidRDefault="00387D94">
      <w:pPr>
        <w:spacing w:line="240" w:lineRule="auto"/>
      </w:pPr>
      <w:r>
        <w:separator/>
      </w:r>
    </w:p>
  </w:endnote>
  <w:endnote w:type="continuationSeparator" w:id="0">
    <w:p w:rsidR="00387D94" w:rsidRDefault="00387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467" w:rsidRDefault="008204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467" w:rsidRDefault="008204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467" w:rsidRDefault="0082046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820467">
          <w:pPr>
            <w:jc w:val="center"/>
          </w:pPr>
          <w:r>
            <w:sym w:font="Symbol" w:char="F0D3"/>
          </w:r>
          <w:r w:rsidR="00820467">
            <w:rPr>
              <w:lang w:val="ro-RO"/>
            </w:rPr>
            <w:t>Ruști Maria</w:t>
          </w:r>
          <w:r w:rsidR="00062272">
            <w:fldChar w:fldCharType="begin"/>
          </w:r>
          <w:r w:rsidR="00062272">
            <w:instrText xml:space="preserve"> DOCPROPERTY "Company"  \* MERGEFORMAT </w:instrText>
          </w:r>
          <w:r w:rsidR="00062272">
            <w:fldChar w:fldCharType="end"/>
          </w:r>
          <w:r>
            <w:t xml:space="preserve">, </w:t>
          </w:r>
          <w:r w:rsidR="00062272">
            <w:fldChar w:fldCharType="begin"/>
          </w:r>
          <w:r w:rsidR="00062272">
            <w:instrText xml:space="preserve"> DATE \@ "yyyy" </w:instrText>
          </w:r>
          <w:r w:rsidR="00062272">
            <w:fldChar w:fldCharType="separate"/>
          </w:r>
          <w:r w:rsidR="00137950">
            <w:rPr>
              <w:noProof/>
            </w:rPr>
            <w:t>2019</w:t>
          </w:r>
          <w:r w:rsidR="00062272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137950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D94" w:rsidRDefault="00387D94">
      <w:pPr>
        <w:spacing w:line="240" w:lineRule="auto"/>
      </w:pPr>
      <w:r>
        <w:separator/>
      </w:r>
    </w:p>
  </w:footnote>
  <w:footnote w:type="continuationSeparator" w:id="0">
    <w:p w:rsidR="00387D94" w:rsidRDefault="00387D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467" w:rsidRDefault="008204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Pr="00370EDF" w:rsidRDefault="00F244AC">
    <w:pPr>
      <w:pBdr>
        <w:bottom w:val="single" w:sz="6" w:space="1" w:color="auto"/>
      </w:pBdr>
      <w:jc w:val="right"/>
      <w:rPr>
        <w:b/>
        <w:sz w:val="48"/>
      </w:rPr>
    </w:pPr>
    <w:r w:rsidRPr="00370EDF">
      <w:rPr>
        <w:b/>
        <w:sz w:val="48"/>
      </w:rPr>
      <w:t>Ruști Maria</w:t>
    </w:r>
  </w:p>
  <w:p w:rsidR="00AD439A" w:rsidRPr="00370EDF" w:rsidRDefault="00F244AC" w:rsidP="00AD439A">
    <w:pPr>
      <w:pBdr>
        <w:bottom w:val="single" w:sz="6" w:space="1" w:color="auto"/>
      </w:pBdr>
      <w:jc w:val="right"/>
      <w:rPr>
        <w:rFonts w:ascii="Arial" w:hAnsi="Arial"/>
        <w:b/>
        <w:sz w:val="144"/>
      </w:rPr>
    </w:pPr>
    <w:r w:rsidRPr="00370EDF">
      <w:rPr>
        <w:b/>
        <w:sz w:val="48"/>
      </w:rPr>
      <w:t>30238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467" w:rsidRDefault="0082046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8E133F" w:rsidP="008E133F">
          <w:r>
            <w:t>CienmaGO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D66925">
          <w:r>
            <w:t xml:space="preserve">  Date:  &lt;04/apr/19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62272"/>
    <w:rsid w:val="00137950"/>
    <w:rsid w:val="001C7458"/>
    <w:rsid w:val="001D42BB"/>
    <w:rsid w:val="00344C92"/>
    <w:rsid w:val="00370EDF"/>
    <w:rsid w:val="00387D94"/>
    <w:rsid w:val="005061C3"/>
    <w:rsid w:val="005A3207"/>
    <w:rsid w:val="00600853"/>
    <w:rsid w:val="0064422B"/>
    <w:rsid w:val="007737EE"/>
    <w:rsid w:val="007F349D"/>
    <w:rsid w:val="00820467"/>
    <w:rsid w:val="0085257A"/>
    <w:rsid w:val="008978F7"/>
    <w:rsid w:val="008E133F"/>
    <w:rsid w:val="00940EA6"/>
    <w:rsid w:val="00956D1F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D61D0F"/>
    <w:rsid w:val="00D66925"/>
    <w:rsid w:val="00E41E57"/>
    <w:rsid w:val="00E55EE3"/>
    <w:rsid w:val="00F244AC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20</TotalTime>
  <Pages>4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Windows User</cp:lastModifiedBy>
  <cp:revision>16</cp:revision>
  <cp:lastPrinted>2001-03-15T12:26:00Z</cp:lastPrinted>
  <dcterms:created xsi:type="dcterms:W3CDTF">2010-02-26T10:01:00Z</dcterms:created>
  <dcterms:modified xsi:type="dcterms:W3CDTF">2019-06-02T22:34:00Z</dcterms:modified>
</cp:coreProperties>
</file>