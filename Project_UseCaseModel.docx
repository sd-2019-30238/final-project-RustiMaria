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083549">
      <w:pPr>
        <w:pStyle w:val="Title"/>
        <w:jc w:val="right"/>
        <w:rPr>
          <w:rFonts w:ascii="Times New Roman" w:hAnsi="Times New Roman"/>
        </w:rPr>
      </w:pPr>
      <w:proofErr w:type="spellStart"/>
      <w:r>
        <w:t>CinemaGO</w:t>
      </w:r>
      <w:proofErr w:type="spellEnd"/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3D64B3">
            <w:pPr>
              <w:pStyle w:val="Tabletext"/>
            </w:pPr>
            <w:r>
              <w:t>&lt;01/A</w:t>
            </w:r>
            <w:r w:rsidR="00C42393">
              <w:t>pr/19</w:t>
            </w:r>
            <w:r w:rsidR="00570E86" w:rsidRPr="00D047E9">
              <w:t>&gt;</w:t>
            </w:r>
          </w:p>
        </w:tc>
        <w:tc>
          <w:tcPr>
            <w:tcW w:w="1152" w:type="dxa"/>
          </w:tcPr>
          <w:p w:rsidR="008C4393" w:rsidRPr="00D047E9" w:rsidRDefault="00B936D3">
            <w:pPr>
              <w:pStyle w:val="Tabletext"/>
            </w:pPr>
            <w:r>
              <w:t>&lt;1.0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8B7EDA">
            <w:pPr>
              <w:pStyle w:val="Tabletext"/>
            </w:pPr>
            <w:proofErr w:type="spellStart"/>
            <w:r>
              <w:t>Ruști</w:t>
            </w:r>
            <w:proofErr w:type="spellEnd"/>
            <w:r>
              <w:t xml:space="preserve"> Maria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3D64B3">
            <w:pPr>
              <w:pStyle w:val="Tabletext"/>
            </w:pPr>
            <w:r>
              <w:t>&lt;03/June/19&gt;</w:t>
            </w:r>
          </w:p>
        </w:tc>
        <w:tc>
          <w:tcPr>
            <w:tcW w:w="1152" w:type="dxa"/>
          </w:tcPr>
          <w:p w:rsidR="008C4393" w:rsidRPr="00D047E9" w:rsidRDefault="003D64B3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3D64B3">
            <w:pPr>
              <w:pStyle w:val="Tabletext"/>
            </w:pPr>
            <w:proofErr w:type="spellStart"/>
            <w:r>
              <w:t>Ruști</w:t>
            </w:r>
            <w:proofErr w:type="spellEnd"/>
            <w:r>
              <w:t xml:space="preserve"> Maria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5F6EA3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5F6EA3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5F6EA3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5F6EA3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193AA1">
        <w:lastRenderedPageBreak/>
        <w:fldChar w:fldCharType="begin"/>
      </w:r>
      <w:r w:rsidR="00193AA1">
        <w:instrText xml:space="preserve">title  \* Mergeformat </w:instrText>
      </w:r>
      <w:r w:rsidR="00193AA1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193AA1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:rsidR="0004741B" w:rsidRPr="005F6EA3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F6EA3">
        <w:rPr>
          <w:b/>
          <w:i/>
          <w:color w:val="C0504D"/>
          <w:sz w:val="24"/>
        </w:rPr>
        <w:t>Use case: &lt;use case goal&gt;</w:t>
      </w:r>
    </w:p>
    <w:p w:rsidR="0004741B" w:rsidRPr="005F6EA3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F6EA3">
        <w:rPr>
          <w:b/>
          <w:i/>
          <w:color w:val="C0504D"/>
          <w:sz w:val="24"/>
        </w:rPr>
        <w:t>Level: &lt;one of: summary level, user-goal level, sub-function&gt;</w:t>
      </w:r>
    </w:p>
    <w:p w:rsidR="0004741B" w:rsidRPr="005F6EA3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F6EA3">
        <w:rPr>
          <w:b/>
          <w:i/>
          <w:color w:val="C0504D"/>
          <w:sz w:val="24"/>
        </w:rPr>
        <w:t>Primary actor: &lt;a role name for the actor who initiates the use case&gt;</w:t>
      </w:r>
    </w:p>
    <w:p w:rsidR="006C543D" w:rsidRPr="005F6EA3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F6EA3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5F6EA3">
        <w:rPr>
          <w:b/>
          <w:i/>
          <w:color w:val="C0504D"/>
          <w:sz w:val="24"/>
        </w:rPr>
        <w:t>scenario from trigger to goal delivery</w:t>
      </w:r>
      <w:r w:rsidRPr="005F6EA3">
        <w:rPr>
          <w:b/>
          <w:i/>
          <w:vanish/>
          <w:color w:val="C0504D"/>
          <w:sz w:val="24"/>
        </w:rPr>
        <w:t>e following format:</w:t>
      </w:r>
      <w:r w:rsidRPr="005F6EA3">
        <w:rPr>
          <w:b/>
          <w:i/>
          <w:vanish/>
          <w:color w:val="C0504D"/>
          <w:sz w:val="24"/>
        </w:rPr>
        <w:cr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vanish/>
          <w:color w:val="C0504D"/>
          <w:sz w:val="24"/>
        </w:rPr>
        <w:pgNum/>
      </w:r>
      <w:r w:rsidRPr="005F6EA3">
        <w:rPr>
          <w:b/>
          <w:i/>
          <w:color w:val="C0504D"/>
          <w:sz w:val="24"/>
        </w:rPr>
        <w:t>&gt;</w:t>
      </w:r>
    </w:p>
    <w:p w:rsidR="00D047E9" w:rsidRPr="005F6EA3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F6EA3">
        <w:rPr>
          <w:b/>
          <w:i/>
          <w:color w:val="C0504D"/>
          <w:sz w:val="24"/>
        </w:rPr>
        <w:t>Extensions: &lt;alternate scenarios of success or failure&gt;</w:t>
      </w:r>
    </w:p>
    <w:p w:rsidR="008C4393" w:rsidRDefault="00570E86" w:rsidP="00D047E9">
      <w:pPr>
        <w:pStyle w:val="InfoBlue"/>
      </w:pPr>
      <w:r w:rsidRPr="00D047E9">
        <w:t>]</w:t>
      </w:r>
    </w:p>
    <w:p w:rsidR="0083170D" w:rsidRDefault="0083170D" w:rsidP="0083170D">
      <w:pPr>
        <w:pStyle w:val="BodyText"/>
      </w:pPr>
    </w:p>
    <w:p w:rsidR="0083170D" w:rsidRDefault="001427CB" w:rsidP="0083170D">
      <w:pPr>
        <w:pStyle w:val="BodyText"/>
      </w:pPr>
      <w:r>
        <w:t xml:space="preserve">Use case: </w:t>
      </w:r>
      <w:r w:rsidR="00547AD5">
        <w:t>create account</w:t>
      </w:r>
    </w:p>
    <w:p w:rsidR="007A7CC4" w:rsidRDefault="007A7CC4" w:rsidP="0083170D">
      <w:pPr>
        <w:pStyle w:val="BodyText"/>
      </w:pPr>
      <w:r>
        <w:t>Level: user-goal level</w:t>
      </w:r>
    </w:p>
    <w:p w:rsidR="007A7CC4" w:rsidRDefault="007A7CC4" w:rsidP="0083170D">
      <w:pPr>
        <w:pStyle w:val="BodyText"/>
      </w:pPr>
      <w:r>
        <w:t>Primary actor: customer</w:t>
      </w:r>
    </w:p>
    <w:p w:rsidR="007A7CC4" w:rsidRPr="0083170D" w:rsidRDefault="007A7CC4" w:rsidP="0083170D">
      <w:pPr>
        <w:pStyle w:val="BodyText"/>
      </w:pPr>
      <w:r>
        <w:t>Main success scenario:</w:t>
      </w:r>
      <w:r w:rsidR="003F7AB8">
        <w:t xml:space="preserve"> </w:t>
      </w:r>
      <w:r w:rsidR="00C562D3">
        <w:t xml:space="preserve">the customer introduces his/her personal information </w:t>
      </w:r>
      <w:r w:rsidR="00345396">
        <w:t>by completing a form</w:t>
      </w:r>
      <w:r w:rsidR="00E95096">
        <w:t>; the data is the</w:t>
      </w:r>
      <w:r w:rsidR="005C53C4">
        <w:t>n</w:t>
      </w:r>
      <w:r w:rsidR="00E95096">
        <w:t xml:space="preserve"> validated and stored in the database</w:t>
      </w:r>
      <w:r w:rsidR="004D3303">
        <w:t xml:space="preserve">; after this, an account will be created for the corresponding user so that he/she could then </w:t>
      </w:r>
      <w:r w:rsidR="005E4EF4">
        <w:t>log in and</w:t>
      </w:r>
      <w:r w:rsidR="00F4322A">
        <w:t xml:space="preserve"> use the functionalities the system provides</w:t>
      </w:r>
    </w:p>
    <w:p w:rsidR="0083170D" w:rsidRDefault="005618F4" w:rsidP="0083170D">
      <w:pPr>
        <w:pStyle w:val="BodyText"/>
      </w:pPr>
      <w:r>
        <w:t>Extensions: the data the user introduces cannot be validated; the format of the fields is not respected</w:t>
      </w:r>
    </w:p>
    <w:p w:rsidR="003B4ACE" w:rsidRDefault="003B4ACE" w:rsidP="0083170D">
      <w:pPr>
        <w:pStyle w:val="BodyText"/>
      </w:pPr>
    </w:p>
    <w:p w:rsidR="003B4ACE" w:rsidRDefault="003B4ACE" w:rsidP="003B4ACE">
      <w:pPr>
        <w:pStyle w:val="BodyText"/>
      </w:pPr>
      <w:r>
        <w:t xml:space="preserve">Use case: </w:t>
      </w:r>
      <w:r w:rsidR="00FA0551">
        <w:t>buy tickets</w:t>
      </w:r>
      <w:r w:rsidR="00DB55A4">
        <w:t xml:space="preserve"> for a movie</w:t>
      </w:r>
    </w:p>
    <w:p w:rsidR="003B4ACE" w:rsidRDefault="003B4ACE" w:rsidP="007044E6">
      <w:pPr>
        <w:pStyle w:val="BodyText"/>
      </w:pPr>
      <w:r>
        <w:t>Level: user-goal level</w:t>
      </w:r>
    </w:p>
    <w:p w:rsidR="003B4ACE" w:rsidRDefault="003B4ACE" w:rsidP="003B4ACE">
      <w:pPr>
        <w:pStyle w:val="BodyText"/>
      </w:pPr>
      <w:r>
        <w:t>Primary actor: customer</w:t>
      </w:r>
    </w:p>
    <w:p w:rsidR="003B4ACE" w:rsidRPr="0083170D" w:rsidRDefault="003B4ACE" w:rsidP="003B4ACE">
      <w:pPr>
        <w:pStyle w:val="BodyText"/>
      </w:pPr>
      <w:r>
        <w:t xml:space="preserve">Main success scenario: </w:t>
      </w:r>
      <w:r w:rsidR="00F75C6D">
        <w:t>the customer</w:t>
      </w:r>
      <w:r w:rsidR="008E3933">
        <w:t xml:space="preserve"> </w:t>
      </w:r>
      <w:r w:rsidR="00176534">
        <w:t xml:space="preserve">logs in, </w:t>
      </w:r>
      <w:r w:rsidR="008E3933">
        <w:t>searches for the movie he/she wants to watch</w:t>
      </w:r>
      <w:r w:rsidR="00221742">
        <w:t xml:space="preserve"> and adds it to the cart</w:t>
      </w:r>
      <w:r w:rsidR="00455ABB">
        <w:t xml:space="preserve">; </w:t>
      </w:r>
      <w:r w:rsidR="00E257AB">
        <w:t xml:space="preserve">after </w:t>
      </w:r>
      <w:r w:rsidR="00A70136">
        <w:t xml:space="preserve">choosing the payment method and </w:t>
      </w:r>
      <w:r w:rsidR="00E257AB">
        <w:t xml:space="preserve">finalizing the order </w:t>
      </w:r>
      <w:r w:rsidR="00A546F8">
        <w:t>they will receive their ticket in electronic format</w:t>
      </w:r>
    </w:p>
    <w:p w:rsidR="003B4ACE" w:rsidRDefault="003B4ACE" w:rsidP="003B4ACE">
      <w:pPr>
        <w:pStyle w:val="BodyText"/>
      </w:pPr>
      <w:r>
        <w:t xml:space="preserve">Extensions: </w:t>
      </w:r>
      <w:r w:rsidR="00833ACB">
        <w:t>there are no more seats available for the chosen movie</w:t>
      </w:r>
    </w:p>
    <w:p w:rsidR="003B4ACE" w:rsidRDefault="003B4ACE" w:rsidP="0083170D">
      <w:pPr>
        <w:pStyle w:val="BodyText"/>
      </w:pPr>
    </w:p>
    <w:p w:rsidR="008A7EA6" w:rsidRDefault="008A7EA6" w:rsidP="008A7EA6">
      <w:pPr>
        <w:pStyle w:val="BodyText"/>
      </w:pPr>
      <w:r>
        <w:t>Use case: add movie program</w:t>
      </w:r>
    </w:p>
    <w:p w:rsidR="008A7EA6" w:rsidRDefault="008A7EA6" w:rsidP="008A7EA6">
      <w:pPr>
        <w:pStyle w:val="BodyText"/>
      </w:pPr>
      <w:r>
        <w:t xml:space="preserve">Level: </w:t>
      </w:r>
      <w:r w:rsidR="009C1887">
        <w:t>user-</w:t>
      </w:r>
      <w:r>
        <w:t>level</w:t>
      </w:r>
    </w:p>
    <w:p w:rsidR="008A7EA6" w:rsidRDefault="008A7EA6" w:rsidP="008A7EA6">
      <w:pPr>
        <w:pStyle w:val="BodyText"/>
      </w:pPr>
      <w:r>
        <w:t>P</w:t>
      </w:r>
      <w:r w:rsidR="00A748C8">
        <w:t>rimary actor: administrator</w:t>
      </w:r>
    </w:p>
    <w:p w:rsidR="008A7EA6" w:rsidRPr="0083170D" w:rsidRDefault="008A7EA6" w:rsidP="008A7EA6">
      <w:pPr>
        <w:pStyle w:val="BodyText"/>
      </w:pPr>
      <w:r>
        <w:t xml:space="preserve">Main success scenario: </w:t>
      </w:r>
      <w:r w:rsidR="00535DA4">
        <w:t>the administrator logs into the system</w:t>
      </w:r>
      <w:r w:rsidR="008910CE">
        <w:t xml:space="preserve"> and chooses the option to </w:t>
      </w:r>
      <w:proofErr w:type="gramStart"/>
      <w:r w:rsidR="008910CE">
        <w:t>add  a</w:t>
      </w:r>
      <w:proofErr w:type="gramEnd"/>
      <w:r w:rsidR="008910CE">
        <w:t xml:space="preserve"> new movie</w:t>
      </w:r>
      <w:r w:rsidR="003C3618">
        <w:t xml:space="preserve"> in the program; </w:t>
      </w:r>
      <w:r w:rsidR="00DF0475">
        <w:t>he/she introduces</w:t>
      </w:r>
      <w:r w:rsidR="009F1E51">
        <w:t xml:space="preserve"> all the necessary information </w:t>
      </w:r>
      <w:r w:rsidR="000B2EFF">
        <w:t>and click</w:t>
      </w:r>
      <w:r w:rsidR="002B1FD6">
        <w:t>s</w:t>
      </w:r>
      <w:r w:rsidR="000B2EFF">
        <w:t xml:space="preserve"> on the submit button in order to finalize the action</w:t>
      </w:r>
    </w:p>
    <w:p w:rsidR="008A7EA6" w:rsidRDefault="008A7EA6" w:rsidP="008A7EA6">
      <w:pPr>
        <w:pStyle w:val="BodyText"/>
      </w:pPr>
      <w:r>
        <w:t xml:space="preserve">Extensions: </w:t>
      </w:r>
      <w:r w:rsidR="00A52D22">
        <w:t>the data introduced is not valid</w:t>
      </w:r>
    </w:p>
    <w:p w:rsidR="008A7EA6" w:rsidRDefault="008A7EA6" w:rsidP="0083170D">
      <w:pPr>
        <w:pStyle w:val="BodyText"/>
      </w:pPr>
    </w:p>
    <w:p w:rsidR="003B4ACE" w:rsidRPr="0083170D" w:rsidRDefault="003B4ACE" w:rsidP="0083170D">
      <w:pPr>
        <w:pStyle w:val="BodyText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8C4393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p w:rsidR="00501F07" w:rsidRDefault="00501F07" w:rsidP="00501F07">
      <w:pPr>
        <w:pStyle w:val="BodyText"/>
      </w:pPr>
    </w:p>
    <w:p w:rsidR="00501F07" w:rsidRPr="00161812" w:rsidRDefault="00501F07" w:rsidP="00501F07">
      <w:pPr>
        <w:pStyle w:val="BodyText"/>
        <w:rPr>
          <w:sz w:val="22"/>
        </w:rPr>
      </w:pPr>
      <w:r w:rsidRPr="00161812">
        <w:rPr>
          <w:sz w:val="22"/>
        </w:rPr>
        <w:t>C</w:t>
      </w:r>
      <w:r w:rsidR="00613DAB" w:rsidRPr="00161812">
        <w:rPr>
          <w:sz w:val="22"/>
        </w:rPr>
        <w:t>ustomer Use - Case D</w:t>
      </w:r>
      <w:r w:rsidRPr="00161812">
        <w:rPr>
          <w:sz w:val="22"/>
        </w:rPr>
        <w:t>iagram</w:t>
      </w:r>
    </w:p>
    <w:p w:rsidR="00AC093D" w:rsidRDefault="00AC093D" w:rsidP="00501F07">
      <w:pPr>
        <w:pStyle w:val="BodyText"/>
      </w:pPr>
    </w:p>
    <w:p w:rsidR="00501F07" w:rsidRDefault="003D64B3" w:rsidP="00501F07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89.3pt">
            <v:imagedata r:id="rId9" o:title="use_case1"/>
          </v:shape>
        </w:pict>
      </w:r>
    </w:p>
    <w:p w:rsidR="00501F07" w:rsidRPr="00501F07" w:rsidRDefault="00501F07" w:rsidP="00501F07"/>
    <w:p w:rsidR="00501F07" w:rsidRDefault="00501F07" w:rsidP="00501F07"/>
    <w:p w:rsidR="00501F07" w:rsidRDefault="00501F07" w:rsidP="00501F07">
      <w:pPr>
        <w:tabs>
          <w:tab w:val="left" w:pos="5707"/>
        </w:tabs>
      </w:pPr>
      <w:r>
        <w:tab/>
      </w:r>
    </w:p>
    <w:p w:rsidR="00501F07" w:rsidRDefault="00501F07" w:rsidP="00501F07">
      <w:pPr>
        <w:tabs>
          <w:tab w:val="left" w:pos="5707"/>
        </w:tabs>
      </w:pPr>
    </w:p>
    <w:p w:rsidR="00501F07" w:rsidRPr="00161812" w:rsidRDefault="00161812" w:rsidP="00501F07">
      <w:pPr>
        <w:tabs>
          <w:tab w:val="left" w:pos="5707"/>
        </w:tabs>
        <w:rPr>
          <w:sz w:val="22"/>
        </w:rPr>
      </w:pPr>
      <w:r w:rsidRPr="00161812">
        <w:rPr>
          <w:sz w:val="22"/>
        </w:rPr>
        <w:t>Administrator Use – Case Diagram</w:t>
      </w:r>
    </w:p>
    <w:p w:rsidR="00161812" w:rsidRDefault="00161812" w:rsidP="00501F07">
      <w:pPr>
        <w:tabs>
          <w:tab w:val="left" w:pos="5707"/>
        </w:tabs>
      </w:pPr>
    </w:p>
    <w:p w:rsidR="00501F07" w:rsidRDefault="00501F07" w:rsidP="00501F07">
      <w:pPr>
        <w:tabs>
          <w:tab w:val="left" w:pos="5707"/>
        </w:tabs>
      </w:pPr>
    </w:p>
    <w:p w:rsidR="00501F07" w:rsidRPr="00501F07" w:rsidRDefault="00C364F3" w:rsidP="00501F07">
      <w:pPr>
        <w:tabs>
          <w:tab w:val="left" w:pos="5707"/>
        </w:tabs>
      </w:pPr>
      <w:r>
        <w:pict>
          <v:shape id="_x0000_i1026" type="#_x0000_t75" style="width:440.4pt;height:427.25pt">
            <v:imagedata r:id="rId10" o:title="use-case3"/>
          </v:shape>
        </w:pict>
      </w:r>
      <w:bookmarkStart w:id="6" w:name="_GoBack"/>
      <w:bookmarkEnd w:id="6"/>
    </w:p>
    <w:sectPr w:rsidR="00501F07" w:rsidRPr="00501F07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AA1" w:rsidRDefault="00193AA1">
      <w:pPr>
        <w:spacing w:line="240" w:lineRule="auto"/>
      </w:pPr>
      <w:r>
        <w:separator/>
      </w:r>
    </w:p>
  </w:endnote>
  <w:endnote w:type="continuationSeparator" w:id="0">
    <w:p w:rsidR="00193AA1" w:rsidRDefault="00193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193AA1">
            <w:fldChar w:fldCharType="begin"/>
          </w:r>
          <w:r w:rsidR="00193AA1">
            <w:instrText xml:space="preserve"> DOCPROPERTY "Company"  \* MERGEFORMAT </w:instrText>
          </w:r>
          <w:r w:rsidR="00193AA1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193AA1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3D64B3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C364F3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AA1" w:rsidRDefault="00193AA1">
      <w:pPr>
        <w:spacing w:line="240" w:lineRule="auto"/>
      </w:pPr>
      <w:r>
        <w:separator/>
      </w:r>
    </w:p>
  </w:footnote>
  <w:footnote w:type="continuationSeparator" w:id="0">
    <w:p w:rsidR="00193AA1" w:rsidRDefault="00193A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083549" w:rsidRDefault="00083549">
    <w:pPr>
      <w:pBdr>
        <w:bottom w:val="single" w:sz="6" w:space="1" w:color="auto"/>
      </w:pBdr>
      <w:jc w:val="right"/>
      <w:rPr>
        <w:rFonts w:ascii="Arial" w:hAnsi="Arial" w:cs="Arial"/>
        <w:b/>
        <w:sz w:val="44"/>
      </w:rPr>
    </w:pPr>
    <w:proofErr w:type="spellStart"/>
    <w:r w:rsidRPr="00083549">
      <w:rPr>
        <w:rFonts w:ascii="Arial" w:hAnsi="Arial" w:cs="Arial"/>
        <w:b/>
        <w:sz w:val="44"/>
      </w:rPr>
      <w:t>Ruști</w:t>
    </w:r>
    <w:proofErr w:type="spellEnd"/>
    <w:r w:rsidRPr="00083549">
      <w:rPr>
        <w:rFonts w:ascii="Arial" w:hAnsi="Arial" w:cs="Arial"/>
        <w:b/>
        <w:sz w:val="44"/>
      </w:rPr>
      <w:t xml:space="preserve"> Maria</w:t>
    </w:r>
  </w:p>
  <w:p w:rsidR="0004741B" w:rsidRPr="00083549" w:rsidRDefault="00083549" w:rsidP="0004741B">
    <w:pPr>
      <w:pBdr>
        <w:bottom w:val="single" w:sz="6" w:space="1" w:color="auto"/>
      </w:pBdr>
      <w:jc w:val="right"/>
      <w:rPr>
        <w:rFonts w:ascii="Arial" w:hAnsi="Arial" w:cs="Arial"/>
        <w:b/>
        <w:sz w:val="96"/>
      </w:rPr>
    </w:pPr>
    <w:r w:rsidRPr="00083549">
      <w:rPr>
        <w:rFonts w:ascii="Arial" w:hAnsi="Arial" w:cs="Arial"/>
        <w:b/>
        <w:sz w:val="44"/>
      </w:rPr>
      <w:t>30238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B16E5A">
          <w:proofErr w:type="spellStart"/>
          <w:r>
            <w:t>CinemaGO</w:t>
          </w:r>
          <w:proofErr w:type="spellEnd"/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6A536B">
          <w:r>
            <w:t xml:space="preserve">  Date:  &lt;</w:t>
          </w:r>
          <w:r w:rsidR="001211C6">
            <w:t>01</w:t>
          </w:r>
          <w:r>
            <w:t>/</w:t>
          </w:r>
          <w:proofErr w:type="spellStart"/>
          <w:r>
            <w:t>apr</w:t>
          </w:r>
          <w:proofErr w:type="spellEnd"/>
          <w:r>
            <w:t>/19</w:t>
          </w:r>
          <w:r w:rsidR="00570E86"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83549"/>
    <w:rsid w:val="000916B9"/>
    <w:rsid w:val="000B2EFF"/>
    <w:rsid w:val="000B510F"/>
    <w:rsid w:val="000B5522"/>
    <w:rsid w:val="000D69A5"/>
    <w:rsid w:val="001058F5"/>
    <w:rsid w:val="001211C6"/>
    <w:rsid w:val="00121C5D"/>
    <w:rsid w:val="001427CB"/>
    <w:rsid w:val="00161812"/>
    <w:rsid w:val="00176534"/>
    <w:rsid w:val="00193AA1"/>
    <w:rsid w:val="00221742"/>
    <w:rsid w:val="0028385A"/>
    <w:rsid w:val="002B1FD6"/>
    <w:rsid w:val="002D02EB"/>
    <w:rsid w:val="002D3DC8"/>
    <w:rsid w:val="002E1B72"/>
    <w:rsid w:val="00345036"/>
    <w:rsid w:val="00345396"/>
    <w:rsid w:val="003B4ACE"/>
    <w:rsid w:val="003C3618"/>
    <w:rsid w:val="003D14F8"/>
    <w:rsid w:val="003D64B3"/>
    <w:rsid w:val="003D6D0E"/>
    <w:rsid w:val="003F7AB8"/>
    <w:rsid w:val="00455ABB"/>
    <w:rsid w:val="00485DA2"/>
    <w:rsid w:val="004922A0"/>
    <w:rsid w:val="004D3303"/>
    <w:rsid w:val="00501F07"/>
    <w:rsid w:val="00520BD9"/>
    <w:rsid w:val="00535DA4"/>
    <w:rsid w:val="00547AD5"/>
    <w:rsid w:val="005618F4"/>
    <w:rsid w:val="0056530F"/>
    <w:rsid w:val="00570E86"/>
    <w:rsid w:val="005737A6"/>
    <w:rsid w:val="00574A69"/>
    <w:rsid w:val="005C53C4"/>
    <w:rsid w:val="005C73C0"/>
    <w:rsid w:val="005E4EF4"/>
    <w:rsid w:val="005F6EA3"/>
    <w:rsid w:val="006027EF"/>
    <w:rsid w:val="00613DAB"/>
    <w:rsid w:val="00664E4B"/>
    <w:rsid w:val="006A536B"/>
    <w:rsid w:val="006C543D"/>
    <w:rsid w:val="006E6890"/>
    <w:rsid w:val="007044E6"/>
    <w:rsid w:val="0076101D"/>
    <w:rsid w:val="007A7CC4"/>
    <w:rsid w:val="00813F55"/>
    <w:rsid w:val="0083170D"/>
    <w:rsid w:val="00833ACB"/>
    <w:rsid w:val="008910CE"/>
    <w:rsid w:val="008936A2"/>
    <w:rsid w:val="008A7EA6"/>
    <w:rsid w:val="008B7EDA"/>
    <w:rsid w:val="008C4393"/>
    <w:rsid w:val="008E3933"/>
    <w:rsid w:val="0090593F"/>
    <w:rsid w:val="009C1887"/>
    <w:rsid w:val="009F1E51"/>
    <w:rsid w:val="00A52D22"/>
    <w:rsid w:val="00A546F8"/>
    <w:rsid w:val="00A70136"/>
    <w:rsid w:val="00A748C8"/>
    <w:rsid w:val="00AC093D"/>
    <w:rsid w:val="00B16E5A"/>
    <w:rsid w:val="00B936D3"/>
    <w:rsid w:val="00BD54C8"/>
    <w:rsid w:val="00C02371"/>
    <w:rsid w:val="00C364F3"/>
    <w:rsid w:val="00C42393"/>
    <w:rsid w:val="00C562D3"/>
    <w:rsid w:val="00C709E3"/>
    <w:rsid w:val="00D047E9"/>
    <w:rsid w:val="00D720D3"/>
    <w:rsid w:val="00DB55A4"/>
    <w:rsid w:val="00DF0475"/>
    <w:rsid w:val="00E257AB"/>
    <w:rsid w:val="00E71B5B"/>
    <w:rsid w:val="00E95096"/>
    <w:rsid w:val="00E957D4"/>
    <w:rsid w:val="00EA18F2"/>
    <w:rsid w:val="00F4322A"/>
    <w:rsid w:val="00F75C6D"/>
    <w:rsid w:val="00FA0551"/>
    <w:rsid w:val="00FC7276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123</TotalTime>
  <Pages>6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Windows User</cp:lastModifiedBy>
  <cp:revision>125</cp:revision>
  <dcterms:created xsi:type="dcterms:W3CDTF">2010-02-24T09:14:00Z</dcterms:created>
  <dcterms:modified xsi:type="dcterms:W3CDTF">2019-06-02T22:24:00Z</dcterms:modified>
</cp:coreProperties>
</file>